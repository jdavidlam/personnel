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DF4" w:rsidRDefault="00AE4DF4" w:rsidP="00AE4DF4">
      <w:pPr>
        <w:pStyle w:val="Sansinterligne"/>
      </w:pPr>
      <w:r>
        <w:t>M et Mme LAM</w:t>
      </w:r>
    </w:p>
    <w:p w:rsidR="00A533A2" w:rsidRDefault="00A533A2" w:rsidP="007D66CA">
      <w:pPr>
        <w:pStyle w:val="Sansinterligne"/>
      </w:pPr>
      <w:bookmarkStart w:id="0" w:name="_GoBack"/>
      <w:bookmarkEnd w:id="0"/>
      <w:r>
        <w:t>14 rue Jeanne d’Arc</w:t>
      </w:r>
    </w:p>
    <w:p w:rsidR="00A533A2" w:rsidRDefault="00A533A2" w:rsidP="007D66CA">
      <w:pPr>
        <w:pStyle w:val="Sansinterligne"/>
      </w:pPr>
      <w:r>
        <w:t>78500 SARTROUVILLE</w:t>
      </w:r>
    </w:p>
    <w:p w:rsidR="00A533A2" w:rsidRDefault="00A533A2" w:rsidP="002C4C31">
      <w:pPr>
        <w:pStyle w:val="Sansinterligne"/>
        <w:jc w:val="right"/>
      </w:pPr>
      <w:r>
        <w:t>Société Générale</w:t>
      </w:r>
    </w:p>
    <w:p w:rsidR="00A533A2" w:rsidRPr="001D476F" w:rsidRDefault="00826153" w:rsidP="002C4C31">
      <w:pPr>
        <w:pStyle w:val="Sansinterligne"/>
        <w:jc w:val="right"/>
      </w:pPr>
      <w:r>
        <w:t>34</w:t>
      </w:r>
      <w:r w:rsidR="00A533A2" w:rsidRPr="001D476F">
        <w:t xml:space="preserve"> Avenue </w:t>
      </w:r>
      <w:r>
        <w:t>Jean</w:t>
      </w:r>
      <w:r w:rsidR="00A533A2" w:rsidRPr="001D476F">
        <w:t xml:space="preserve"> </w:t>
      </w:r>
      <w:r>
        <w:t>Jaurès</w:t>
      </w:r>
    </w:p>
    <w:p w:rsidR="00A533A2" w:rsidRDefault="00826153" w:rsidP="002C4C31">
      <w:pPr>
        <w:pStyle w:val="Sansinterligne"/>
        <w:jc w:val="right"/>
      </w:pPr>
      <w:r>
        <w:t>78500 SARTROUVILLE</w:t>
      </w:r>
    </w:p>
    <w:p w:rsidR="00A533A2" w:rsidRDefault="00A533A2" w:rsidP="007D66CA"/>
    <w:p w:rsidR="00A533A2" w:rsidRDefault="002069CC" w:rsidP="007D66CA">
      <w:r>
        <w:t>Le</w:t>
      </w:r>
      <w:r w:rsidR="00C312DE">
        <w:t xml:space="preserve"> </w:t>
      </w:r>
      <w:r w:rsidR="006E45A8">
        <w:t>30</w:t>
      </w:r>
      <w:r w:rsidR="00A533A2">
        <w:t xml:space="preserve"> </w:t>
      </w:r>
      <w:r w:rsidR="006E45A8">
        <w:t>novembre</w:t>
      </w:r>
      <w:r w:rsidR="0048517D">
        <w:t xml:space="preserve"> 2018</w:t>
      </w:r>
    </w:p>
    <w:p w:rsidR="00A533A2" w:rsidRDefault="00A533A2" w:rsidP="007D66CA"/>
    <w:p w:rsidR="00A533A2" w:rsidRPr="007D66CA" w:rsidRDefault="00A533A2" w:rsidP="007D66CA">
      <w:pPr>
        <w:rPr>
          <w:b/>
        </w:rPr>
      </w:pPr>
      <w:r w:rsidRPr="007D66CA">
        <w:rPr>
          <w:b/>
        </w:rPr>
        <w:t>Objet : demande de remboursement anticipé de prêt</w:t>
      </w:r>
    </w:p>
    <w:p w:rsidR="00A533A2" w:rsidRDefault="00A533A2" w:rsidP="007D66CA">
      <w:pPr>
        <w:pStyle w:val="Sansinterligne"/>
      </w:pPr>
      <w:r>
        <w:t xml:space="preserve"> </w:t>
      </w:r>
    </w:p>
    <w:p w:rsidR="00A533A2" w:rsidRDefault="00A533A2" w:rsidP="007D66CA">
      <w:pPr>
        <w:pStyle w:val="Sansinterligne"/>
      </w:pPr>
      <w:r>
        <w:t>1/ Emprunteur</w:t>
      </w:r>
      <w:r w:rsidR="00AE4DF4">
        <w:t>s</w:t>
      </w:r>
      <w:r>
        <w:t xml:space="preserve"> :</w:t>
      </w:r>
    </w:p>
    <w:p w:rsidR="00A533A2" w:rsidRDefault="00A533A2" w:rsidP="007D66CA">
      <w:pPr>
        <w:pStyle w:val="Sansinterligne"/>
      </w:pPr>
      <w:r>
        <w:t xml:space="preserve">M </w:t>
      </w:r>
      <w:r w:rsidR="00AE4DF4">
        <w:t>et Mme LAM</w:t>
      </w:r>
    </w:p>
    <w:p w:rsidR="00A533A2" w:rsidRDefault="00A533A2" w:rsidP="007D66CA">
      <w:pPr>
        <w:pStyle w:val="Sansinterligne"/>
      </w:pPr>
    </w:p>
    <w:p w:rsidR="00A533A2" w:rsidRDefault="00A533A2" w:rsidP="007D66CA">
      <w:pPr>
        <w:pStyle w:val="Sansinterligne"/>
      </w:pPr>
    </w:p>
    <w:p w:rsidR="00A533A2" w:rsidRDefault="00A533A2" w:rsidP="007D66CA">
      <w:pPr>
        <w:pStyle w:val="Sansinterligne"/>
      </w:pPr>
    </w:p>
    <w:p w:rsidR="00A533A2" w:rsidRDefault="00A533A2" w:rsidP="007D66CA">
      <w:pPr>
        <w:pStyle w:val="Sansinterligne"/>
      </w:pPr>
    </w:p>
    <w:p w:rsidR="00A533A2" w:rsidRDefault="00A533A2" w:rsidP="007D66CA">
      <w:pPr>
        <w:pStyle w:val="Sansinterligne"/>
      </w:pPr>
      <w:r>
        <w:t>2/ Désignation de l'établissement prêteur :</w:t>
      </w:r>
    </w:p>
    <w:p w:rsidR="00A533A2" w:rsidRDefault="00A533A2" w:rsidP="002C4C31">
      <w:pPr>
        <w:pStyle w:val="Sansinterligne"/>
      </w:pPr>
      <w:r>
        <w:t>Société Générale</w:t>
      </w:r>
    </w:p>
    <w:p w:rsidR="00A533A2" w:rsidRDefault="00826153" w:rsidP="002C4C31">
      <w:pPr>
        <w:pStyle w:val="Sansinterligne"/>
      </w:pPr>
      <w:r w:rsidRPr="00826153">
        <w:t>34 avenue Jean Jaurès</w:t>
      </w:r>
      <w:r>
        <w:t>, 78500</w:t>
      </w:r>
      <w:r w:rsidR="00A533A2">
        <w:t xml:space="preserve"> </w:t>
      </w:r>
      <w:r>
        <w:t>SARTROUVILLE</w:t>
      </w:r>
    </w:p>
    <w:p w:rsidR="00A533A2" w:rsidRDefault="00A533A2" w:rsidP="007D66CA">
      <w:pPr>
        <w:pStyle w:val="Sansinterligne"/>
      </w:pPr>
    </w:p>
    <w:p w:rsidR="00A533A2" w:rsidRDefault="00A533A2" w:rsidP="007D66CA">
      <w:pPr>
        <w:pStyle w:val="Sansinterligne"/>
      </w:pPr>
    </w:p>
    <w:p w:rsidR="00A533A2" w:rsidRDefault="00A533A2" w:rsidP="007D66CA">
      <w:pPr>
        <w:pStyle w:val="Sansinterligne"/>
      </w:pPr>
    </w:p>
    <w:p w:rsidR="00A533A2" w:rsidRDefault="00A533A2" w:rsidP="007D66CA">
      <w:pPr>
        <w:pStyle w:val="Sansinterligne"/>
      </w:pPr>
      <w:r>
        <w:t xml:space="preserve">L'emprunteur demande à l'établissement prêteur de procéder à un remboursement anticipé partiel du prêt </w:t>
      </w:r>
      <w:r w:rsidRPr="00022507">
        <w:t>n° 00008 15085561254</w:t>
      </w:r>
      <w:r>
        <w:t>.</w:t>
      </w:r>
    </w:p>
    <w:p w:rsidR="00A533A2" w:rsidRDefault="00A533A2" w:rsidP="007D66CA">
      <w:pPr>
        <w:pStyle w:val="Sansinterligne"/>
      </w:pPr>
    </w:p>
    <w:p w:rsidR="00A533A2" w:rsidRDefault="00A533A2" w:rsidP="007D66CA">
      <w:r>
        <w:t>Le montant de ce remboursement doit être de</w:t>
      </w:r>
      <w:r w:rsidR="00C10F4B">
        <w:t xml:space="preserve"> 1</w:t>
      </w:r>
      <w:r w:rsidR="006E45A8">
        <w:t>5</w:t>
      </w:r>
      <w:r w:rsidR="00826153">
        <w:t xml:space="preserve"> 000 € et prendra effet </w:t>
      </w:r>
      <w:r w:rsidR="00C312DE">
        <w:t xml:space="preserve">à la prochaine échéance, </w:t>
      </w:r>
      <w:r w:rsidR="0048517D">
        <w:t>le 07</w:t>
      </w:r>
      <w:r>
        <w:t>/</w:t>
      </w:r>
      <w:r w:rsidR="006E45A8">
        <w:t>12</w:t>
      </w:r>
      <w:r w:rsidR="00826153">
        <w:t>/201</w:t>
      </w:r>
      <w:r w:rsidR="0048517D">
        <w:t>8</w:t>
      </w:r>
      <w:r w:rsidR="00C312DE">
        <w:t>,</w:t>
      </w:r>
      <w:r>
        <w:t xml:space="preserve"> par prélèvement sur le compte </w:t>
      </w:r>
      <w:r w:rsidRPr="00A70164">
        <w:t>n° 01900 00010000117</w:t>
      </w:r>
      <w:r>
        <w:t>.</w:t>
      </w:r>
    </w:p>
    <w:p w:rsidR="00A533A2" w:rsidRDefault="00A533A2" w:rsidP="002C4C31">
      <w:pPr>
        <w:pStyle w:val="Paragraphedeliste"/>
        <w:ind w:left="0"/>
      </w:pPr>
      <w:r>
        <w:t>L'emprunteur demande à ce que ce remboursement anticipé partiel vienne diminuer l</w:t>
      </w:r>
      <w:r w:rsidR="0048517D">
        <w:t>e</w:t>
      </w:r>
      <w:r>
        <w:t xml:space="preserve"> </w:t>
      </w:r>
      <w:r w:rsidR="0048517D">
        <w:t>montant</w:t>
      </w:r>
      <w:r>
        <w:t xml:space="preserve"> de l’échéance</w:t>
      </w:r>
      <w:r w:rsidR="0048517D">
        <w:t xml:space="preserve"> et ne modifie pas la durée</w:t>
      </w:r>
      <w:r w:rsidR="00F55880">
        <w:t>.</w:t>
      </w:r>
    </w:p>
    <w:p w:rsidR="00A533A2" w:rsidRDefault="00A533A2" w:rsidP="007D66CA"/>
    <w:p w:rsidR="00A533A2" w:rsidRDefault="00A533A2" w:rsidP="007D66CA">
      <w:r>
        <w:t xml:space="preserve">         </w:t>
      </w:r>
    </w:p>
    <w:sectPr w:rsidR="00A533A2" w:rsidSect="00E702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F63D6"/>
    <w:multiLevelType w:val="multilevel"/>
    <w:tmpl w:val="E274139E"/>
    <w:lvl w:ilvl="0">
      <w:start w:val="1"/>
      <w:numFmt w:val="bullet"/>
      <w:lvlText w:val=""/>
      <w:lvlJc w:val="left"/>
      <w:pPr>
        <w:ind w:left="7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67E34"/>
    <w:multiLevelType w:val="multilevel"/>
    <w:tmpl w:val="E274139E"/>
    <w:lvl w:ilvl="0">
      <w:start w:val="1"/>
      <w:numFmt w:val="bullet"/>
      <w:lvlText w:val=""/>
      <w:lvlJc w:val="left"/>
      <w:pPr>
        <w:ind w:left="7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F6BD5"/>
    <w:multiLevelType w:val="multilevel"/>
    <w:tmpl w:val="E274139E"/>
    <w:lvl w:ilvl="0">
      <w:start w:val="1"/>
      <w:numFmt w:val="bullet"/>
      <w:lvlText w:val=""/>
      <w:lvlJc w:val="left"/>
      <w:pPr>
        <w:ind w:left="7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002E0"/>
    <w:multiLevelType w:val="hybridMultilevel"/>
    <w:tmpl w:val="E274139E"/>
    <w:lvl w:ilvl="0" w:tplc="A0B60B7C">
      <w:start w:val="1"/>
      <w:numFmt w:val="bullet"/>
      <w:lvlText w:val="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D66CA"/>
    <w:rsid w:val="00022507"/>
    <w:rsid w:val="00194A8C"/>
    <w:rsid w:val="001D476F"/>
    <w:rsid w:val="001F11DB"/>
    <w:rsid w:val="002069CC"/>
    <w:rsid w:val="0021571F"/>
    <w:rsid w:val="002C4C31"/>
    <w:rsid w:val="004544B2"/>
    <w:rsid w:val="0048517D"/>
    <w:rsid w:val="005D235F"/>
    <w:rsid w:val="005D7625"/>
    <w:rsid w:val="005E46AC"/>
    <w:rsid w:val="006B4D67"/>
    <w:rsid w:val="006E45A8"/>
    <w:rsid w:val="00757F9E"/>
    <w:rsid w:val="00760485"/>
    <w:rsid w:val="007D66CA"/>
    <w:rsid w:val="00826153"/>
    <w:rsid w:val="00865C9A"/>
    <w:rsid w:val="008C7846"/>
    <w:rsid w:val="0092425B"/>
    <w:rsid w:val="009718B5"/>
    <w:rsid w:val="00A533A2"/>
    <w:rsid w:val="00A70164"/>
    <w:rsid w:val="00AE4DF4"/>
    <w:rsid w:val="00B358C6"/>
    <w:rsid w:val="00BA12E8"/>
    <w:rsid w:val="00C10F4B"/>
    <w:rsid w:val="00C312DE"/>
    <w:rsid w:val="00C56055"/>
    <w:rsid w:val="00CF5621"/>
    <w:rsid w:val="00D37F01"/>
    <w:rsid w:val="00D51989"/>
    <w:rsid w:val="00DB4EBD"/>
    <w:rsid w:val="00DB5674"/>
    <w:rsid w:val="00E70206"/>
    <w:rsid w:val="00EA3641"/>
    <w:rsid w:val="00F5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A466DA"/>
  <w15:docId w15:val="{7739D0B6-6205-4E15-AC7D-6E8E0DD5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0206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99"/>
    <w:qFormat/>
    <w:rsid w:val="007D66CA"/>
    <w:rPr>
      <w:sz w:val="22"/>
      <w:szCs w:val="22"/>
      <w:lang w:eastAsia="en-US"/>
    </w:rPr>
  </w:style>
  <w:style w:type="paragraph" w:styleId="Paragraphedeliste">
    <w:name w:val="List Paragraph"/>
    <w:basedOn w:val="Normal"/>
    <w:uiPriority w:val="99"/>
    <w:qFormat/>
    <w:rsid w:val="00DB4EB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rsid w:val="00DB4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locked/>
    <w:rsid w:val="00DB4E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2987F44E.dotm</Template>
  <TotalTime>11</TotalTime>
  <Pages>1</Pages>
  <Words>116</Words>
  <Characters>640</Characters>
  <Application>Microsoft Office Word</Application>
  <DocSecurity>0</DocSecurity>
  <Lines>5</Lines>
  <Paragraphs>1</Paragraphs>
  <ScaleCrop>false</ScaleCrop>
  <Company>Euro Information client principal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JEAN DAVID LAM</dc:title>
  <dc:creator>BAPTISTA Nathalie CCM</dc:creator>
  <cp:lastModifiedBy>JEAN-DAVID LAM</cp:lastModifiedBy>
  <cp:revision>9</cp:revision>
  <cp:lastPrinted>2013-08-16T09:07:00Z</cp:lastPrinted>
  <dcterms:created xsi:type="dcterms:W3CDTF">2017-01-11T14:49:00Z</dcterms:created>
  <dcterms:modified xsi:type="dcterms:W3CDTF">2018-11-30T10:01:00Z</dcterms:modified>
</cp:coreProperties>
</file>